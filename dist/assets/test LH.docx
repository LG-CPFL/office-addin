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46DE" w14:textId="77777777" w:rsidR="00433321" w:rsidRPr="008B6000" w:rsidRDefault="00433321" w:rsidP="008B6000"/>
    <w:sectPr w:rsidR="00433321" w:rsidRPr="008B6000" w:rsidSect="004C2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155E" w14:textId="77777777" w:rsidR="004C29CB" w:rsidRDefault="004C29CB" w:rsidP="00302099">
      <w:pPr>
        <w:spacing w:after="0" w:line="240" w:lineRule="auto"/>
      </w:pPr>
      <w:r>
        <w:separator/>
      </w:r>
    </w:p>
  </w:endnote>
  <w:endnote w:type="continuationSeparator" w:id="0">
    <w:p w14:paraId="36BB6D10" w14:textId="77777777" w:rsidR="004C29CB" w:rsidRDefault="004C29CB" w:rsidP="0030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9EC6" w14:textId="77777777" w:rsidR="002A73DE" w:rsidRDefault="002A73DE">
    <w:pPr>
      <w:pStyle w:val="Footer"/>
    </w:pPr>
    <w:bookmarkStart w:id="16" w:name="_Hlk160443147"/>
    <w:bookmarkStart w:id="17" w:name="_Hlk160443148"/>
    <w:bookmarkStart w:id="18" w:name="_Hlk160443248"/>
    <w:bookmarkStart w:id="19" w:name="_Hlk160443249"/>
    <w:bookmarkStart w:id="20" w:name="_Hlk160443881"/>
    <w:bookmarkStart w:id="21" w:name="_Hlk160443882"/>
    <w:bookmarkStart w:id="22" w:name="_Hlk160444136"/>
    <w:bookmarkStart w:id="23" w:name="_Hlk160444137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AE25" w14:textId="77777777" w:rsidR="002A73DE" w:rsidRDefault="002A73DE">
    <w:pPr>
      <w:pStyle w:val="Footer"/>
    </w:pPr>
    <w:bookmarkStart w:id="24" w:name="_Hlk160443143"/>
    <w:bookmarkStart w:id="25" w:name="_Hlk160443144"/>
    <w:bookmarkStart w:id="26" w:name="_Hlk160443244"/>
    <w:bookmarkStart w:id="27" w:name="_Hlk160443245"/>
    <w:bookmarkStart w:id="28" w:name="_Hlk160443877"/>
    <w:bookmarkStart w:id="29" w:name="_Hlk160443878"/>
    <w:bookmarkStart w:id="30" w:name="_Hlk160444132"/>
    <w:bookmarkStart w:id="31" w:name="_Hlk160444133"/>
    <w:bookmarkEnd w:id="24"/>
    <w:bookmarkEnd w:id="25"/>
    <w:bookmarkEnd w:id="26"/>
    <w:bookmarkEnd w:id="27"/>
    <w:bookmarkEnd w:id="28"/>
    <w:bookmarkEnd w:id="29"/>
    <w:bookmarkEnd w:id="30"/>
    <w:bookmarkEnd w:id="3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AACD" w14:textId="77777777" w:rsidR="00546CDD" w:rsidRDefault="004C29CB" w:rsidP="00546CDD">
    <w:pPr>
      <w:spacing w:after="0" w:line="240" w:lineRule="auto"/>
      <w:jc w:val="center"/>
      <w:rPr>
        <w:rFonts w:eastAsia="Times New Roman" w:cs="Times New Roman"/>
        <w:b/>
        <w:bCs/>
        <w:color w:val="304634"/>
        <w:sz w:val="14"/>
        <w:szCs w:val="14"/>
      </w:rPr>
    </w:pPr>
    <w:bookmarkStart w:id="40" w:name="_Hlk160443145"/>
    <w:bookmarkStart w:id="41" w:name="_Hlk160443146"/>
    <w:bookmarkStart w:id="42" w:name="_Hlk160443246"/>
    <w:bookmarkStart w:id="43" w:name="_Hlk160443247"/>
    <w:bookmarkStart w:id="44" w:name="_Hlk160443879"/>
    <w:bookmarkStart w:id="45" w:name="_Hlk160443880"/>
    <w:bookmarkStart w:id="46" w:name="_Hlk160444134"/>
    <w:bookmarkStart w:id="47" w:name="_Hlk160444135"/>
    <w:r>
      <w:rPr>
        <w:rFonts w:eastAsia="Times New Roman" w:cs="Times New Roman"/>
        <w:b/>
        <w:bCs/>
        <w:color w:val="304634"/>
        <w:sz w:val="14"/>
        <w:szCs w:val="14"/>
      </w:rPr>
      <w:pict w14:anchorId="190D69D0">
        <v:rect id="_x0000_i1025" style="width:451.3pt;height:7pt" o:hralign="center" o:hrstd="t" o:hrnoshade="t" o:hr="t" fillcolor="#5b6f5b" stroked="f"/>
      </w:pict>
    </w:r>
  </w:p>
  <w:p w14:paraId="451745DA" w14:textId="77777777" w:rsidR="00780BF4" w:rsidRDefault="00780BF4" w:rsidP="00546CDD">
    <w:pPr>
      <w:spacing w:after="0" w:line="240" w:lineRule="auto"/>
      <w:jc w:val="center"/>
      <w:rPr>
        <w:rFonts w:eastAsia="Times New Roman" w:cs="Times New Roman"/>
        <w:b/>
        <w:bCs/>
        <w:color w:val="304634"/>
        <w:sz w:val="14"/>
        <w:szCs w:val="14"/>
      </w:rPr>
    </w:pPr>
  </w:p>
  <w:p w14:paraId="28DF8BB2" w14:textId="77777777" w:rsidR="00546CDD" w:rsidRPr="00546CDD" w:rsidRDefault="00E9611A" w:rsidP="00546CDD">
    <w:pPr>
      <w:spacing w:after="0" w:line="240" w:lineRule="auto"/>
      <w:jc w:val="center"/>
      <w:rPr>
        <w:rFonts w:eastAsia="Times New Roman" w:cs="Times New Roman"/>
        <w:b/>
        <w:bCs/>
        <w:color w:val="304634"/>
        <w:sz w:val="14"/>
        <w:szCs w:val="14"/>
      </w:rPr>
    </w:pPr>
    <w:r w:rsidRPr="00546CDD">
      <w:rPr>
        <w:rFonts w:eastAsia="Times New Roman" w:cs="Times New Roman"/>
        <w:b/>
        <w:bCs/>
        <w:color w:val="304634"/>
        <w:sz w:val="14"/>
        <w:szCs w:val="14"/>
      </w:rPr>
      <w:t>Liability limited by a Scheme approved under the Professional Standards Legislation.</w:t>
    </w:r>
  </w:p>
  <w:p w14:paraId="22FEFACA" w14:textId="77777777" w:rsidR="00546CDD" w:rsidRPr="00546CDD" w:rsidRDefault="00546CDD" w:rsidP="00546CDD">
    <w:pPr>
      <w:spacing w:after="0" w:line="240" w:lineRule="auto"/>
      <w:jc w:val="center"/>
      <w:rPr>
        <w:rFonts w:eastAsia="Times New Roman" w:cs="Times New Roman"/>
        <w:color w:val="304634"/>
        <w:sz w:val="24"/>
        <w:szCs w:val="24"/>
      </w:rPr>
    </w:pPr>
    <w:r w:rsidRPr="00546CDD">
      <w:rPr>
        <w:rFonts w:eastAsia="Times New Roman" w:cs="Times New Roman"/>
        <w:color w:val="304634"/>
        <w:sz w:val="24"/>
        <w:szCs w:val="24"/>
      </w:rPr>
      <w:t>C L A R K P A N A G A K O S . C O M . A U</w:t>
    </w:r>
    <w:bookmarkEnd w:id="40"/>
    <w:bookmarkEnd w:id="41"/>
    <w:bookmarkEnd w:id="42"/>
    <w:bookmarkEnd w:id="43"/>
    <w:bookmarkEnd w:id="44"/>
    <w:bookmarkEnd w:id="45"/>
    <w:bookmarkEnd w:id="46"/>
    <w:bookmarkEnd w:id="4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4A1E" w14:textId="77777777" w:rsidR="004C29CB" w:rsidRDefault="004C29CB" w:rsidP="00302099">
      <w:pPr>
        <w:spacing w:after="0" w:line="240" w:lineRule="auto"/>
      </w:pPr>
      <w:r>
        <w:separator/>
      </w:r>
    </w:p>
  </w:footnote>
  <w:footnote w:type="continuationSeparator" w:id="0">
    <w:p w14:paraId="7A613CBE" w14:textId="77777777" w:rsidR="004C29CB" w:rsidRDefault="004C29CB" w:rsidP="0030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6822" w14:textId="77777777" w:rsidR="002A73DE" w:rsidRDefault="002A73DE">
    <w:pPr>
      <w:pStyle w:val="Header"/>
    </w:pPr>
    <w:bookmarkStart w:id="0" w:name="_Hlk160443141"/>
    <w:bookmarkStart w:id="1" w:name="_Hlk160443142"/>
    <w:bookmarkStart w:id="2" w:name="_Hlk160443242"/>
    <w:bookmarkStart w:id="3" w:name="_Hlk160443243"/>
    <w:bookmarkStart w:id="4" w:name="_Hlk160443875"/>
    <w:bookmarkStart w:id="5" w:name="_Hlk160443876"/>
    <w:bookmarkStart w:id="6" w:name="_Hlk160444130"/>
    <w:bookmarkStart w:id="7" w:name="_Hlk160444131"/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828"/>
      <w:gridCol w:w="1275"/>
      <w:gridCol w:w="3828"/>
    </w:tblGrid>
    <w:tr w:rsidR="00A6709B" w:rsidRPr="00A6709B" w14:paraId="36E6A415" w14:textId="77777777" w:rsidTr="004E68DF">
      <w:tc>
        <w:tcPr>
          <w:tcW w:w="3828" w:type="dxa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bottom"/>
        </w:tcPr>
        <w:p w14:paraId="6ADE498D" w14:textId="77777777" w:rsidR="00A6709B" w:rsidRPr="00A6709B" w:rsidRDefault="00A6709B" w:rsidP="00A6709B">
          <w:pPr>
            <w:spacing w:after="0" w:line="240" w:lineRule="auto"/>
            <w:rPr>
              <w:rFonts w:ascii="Arial" w:eastAsia="Times New Roman" w:hAnsi="Arial" w:cs="Arial"/>
              <w:sz w:val="18"/>
              <w:szCs w:val="20"/>
            </w:rPr>
          </w:pPr>
          <w:bookmarkStart w:id="8" w:name="_Hlk160443137"/>
          <w:bookmarkStart w:id="9" w:name="_Hlk160443138"/>
          <w:bookmarkStart w:id="10" w:name="_Hlk160443238"/>
          <w:bookmarkStart w:id="11" w:name="_Hlk160443239"/>
          <w:bookmarkStart w:id="12" w:name="_Hlk160443871"/>
          <w:bookmarkStart w:id="13" w:name="_Hlk160443872"/>
          <w:bookmarkStart w:id="14" w:name="_Hlk160444126"/>
          <w:bookmarkStart w:id="15" w:name="_Hlk160444127"/>
        </w:p>
      </w:tc>
      <w:tc>
        <w:tcPr>
          <w:tcW w:w="1275" w:type="dxa"/>
          <w:tcBorders>
            <w:bottom w:val="single" w:sz="4" w:space="0" w:color="auto"/>
          </w:tcBorders>
          <w:vAlign w:val="bottom"/>
        </w:tcPr>
        <w:p w14:paraId="6CB89424" w14:textId="77777777" w:rsidR="00A6709B" w:rsidRPr="00A6709B" w:rsidRDefault="00A6709B" w:rsidP="00A6709B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 w:rsidRPr="00A6709B"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 w:rsidRPr="00A6709B">
            <w:rPr>
              <w:rFonts w:ascii="Arial" w:eastAsia="Times New Roman" w:hAnsi="Arial" w:cs="Arial"/>
              <w:sz w:val="20"/>
              <w:szCs w:val="20"/>
            </w:rPr>
            <w:instrText xml:space="preserve"> PAGE  \* MERGEFORMAT </w:instrText>
          </w:r>
          <w:r w:rsidRPr="00A6709B"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Pr="00A6709B">
            <w:rPr>
              <w:rFonts w:ascii="Arial" w:eastAsia="Times New Roman" w:hAnsi="Arial" w:cs="Arial"/>
              <w:noProof/>
              <w:sz w:val="20"/>
              <w:szCs w:val="20"/>
            </w:rPr>
            <w:t>2</w:t>
          </w:r>
          <w:r w:rsidRPr="00A6709B"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  <w:tc>
        <w:tcPr>
          <w:tcW w:w="3828" w:type="dxa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bottom"/>
        </w:tcPr>
        <w:p w14:paraId="001814E7" w14:textId="77777777" w:rsidR="00A6709B" w:rsidRPr="00A6709B" w:rsidRDefault="00A6709B" w:rsidP="00A6709B">
          <w:pPr>
            <w:spacing w:after="0" w:line="240" w:lineRule="auto"/>
            <w:jc w:val="right"/>
            <w:rPr>
              <w:rFonts w:ascii="Arial" w:eastAsia="Times New Roman" w:hAnsi="Arial" w:cs="Arial"/>
              <w:sz w:val="20"/>
              <w:szCs w:val="20"/>
            </w:rPr>
          </w:pPr>
        </w:p>
      </w:tc>
    </w:tr>
    <w:bookmarkEnd w:id="8"/>
    <w:bookmarkEnd w:id="9"/>
    <w:bookmarkEnd w:id="10"/>
    <w:bookmarkEnd w:id="11"/>
    <w:bookmarkEnd w:id="12"/>
    <w:bookmarkEnd w:id="13"/>
    <w:bookmarkEnd w:id="14"/>
    <w:bookmarkEnd w:id="15"/>
  </w:tbl>
  <w:p w14:paraId="49317C04" w14:textId="77777777" w:rsidR="00A6709B" w:rsidRDefault="00A670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F97B" w14:textId="77777777" w:rsidR="00302099" w:rsidRPr="00302099" w:rsidRDefault="00060709" w:rsidP="00302099">
    <w:pPr>
      <w:spacing w:after="0" w:line="240" w:lineRule="auto"/>
      <w:jc w:val="right"/>
      <w:rPr>
        <w:rFonts w:eastAsia="Times New Roman" w:cs="Times New Roman"/>
        <w:color w:val="304634"/>
        <w:sz w:val="24"/>
        <w:szCs w:val="24"/>
      </w:rPr>
    </w:pPr>
    <w:bookmarkStart w:id="32" w:name="_Hlk160443139"/>
    <w:bookmarkStart w:id="33" w:name="_Hlk160443140"/>
    <w:bookmarkStart w:id="34" w:name="_Hlk160443240"/>
    <w:bookmarkStart w:id="35" w:name="_Hlk160443241"/>
    <w:bookmarkStart w:id="36" w:name="_Hlk160443873"/>
    <w:bookmarkStart w:id="37" w:name="_Hlk160443874"/>
    <w:bookmarkStart w:id="38" w:name="_Hlk160444128"/>
    <w:bookmarkStart w:id="39" w:name="_Hlk160444129"/>
    <w:r>
      <w:rPr>
        <w:noProof/>
      </w:rPr>
      <w:drawing>
        <wp:anchor distT="0" distB="0" distL="114300" distR="114300" simplePos="0" relativeHeight="251658239" behindDoc="1" locked="0" layoutInCell="1" allowOverlap="1" wp14:anchorId="7F27521F" wp14:editId="22866640">
          <wp:simplePos x="0" y="0"/>
          <wp:positionH relativeFrom="column">
            <wp:posOffset>-528320</wp:posOffset>
          </wp:positionH>
          <wp:positionV relativeFrom="paragraph">
            <wp:posOffset>-385749</wp:posOffset>
          </wp:positionV>
          <wp:extent cx="6718432" cy="1226111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093"/>
                  <a:stretch/>
                </pic:blipFill>
                <pic:spPr bwMode="auto">
                  <a:xfrm>
                    <a:off x="0" y="0"/>
                    <a:ext cx="6718432" cy="122611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2099" w:rsidRPr="00302099">
      <w:rPr>
        <w:rFonts w:eastAsia="Times New Roman" w:cs="Times New Roman"/>
        <w:color w:val="304634"/>
        <w:sz w:val="24"/>
        <w:szCs w:val="24"/>
      </w:rPr>
      <w:t>08 8151 3919</w:t>
    </w:r>
  </w:p>
  <w:p w14:paraId="5965CDB5" w14:textId="77777777" w:rsidR="00302099" w:rsidRPr="00302099" w:rsidRDefault="00302099" w:rsidP="00302099">
    <w:pPr>
      <w:spacing w:after="0" w:line="240" w:lineRule="auto"/>
      <w:jc w:val="right"/>
      <w:rPr>
        <w:rFonts w:eastAsia="Times New Roman" w:cs="Times New Roman"/>
        <w:color w:val="304634"/>
        <w:sz w:val="24"/>
        <w:szCs w:val="24"/>
      </w:rPr>
    </w:pPr>
    <w:r w:rsidRPr="00302099">
      <w:rPr>
        <w:rFonts w:eastAsia="Times New Roman" w:cs="Times New Roman"/>
        <w:color w:val="304634"/>
        <w:sz w:val="24"/>
        <w:szCs w:val="24"/>
      </w:rPr>
      <w:t>family@clarkpanagakos.com.au</w:t>
    </w:r>
  </w:p>
  <w:p w14:paraId="3191736B" w14:textId="77777777" w:rsidR="00302099" w:rsidRPr="00302099" w:rsidRDefault="00D618A3" w:rsidP="00E9611A">
    <w:pPr>
      <w:tabs>
        <w:tab w:val="right" w:pos="9050"/>
      </w:tabs>
      <w:spacing w:after="0" w:line="240" w:lineRule="auto"/>
      <w:jc w:val="right"/>
      <w:rPr>
        <w:rFonts w:eastAsia="Times New Roman" w:cs="Times New Roman"/>
        <w:color w:val="304634"/>
        <w:sz w:val="24"/>
        <w:szCs w:val="24"/>
      </w:rPr>
    </w:pPr>
    <w:r>
      <w:rPr>
        <w:rFonts w:eastAsia="Times New Roman" w:cs="Times New Roman"/>
        <w:color w:val="304634"/>
        <w:sz w:val="24"/>
        <w:szCs w:val="24"/>
      </w:rPr>
      <w:t>17</w:t>
    </w:r>
    <w:r w:rsidR="00302099" w:rsidRPr="00302099">
      <w:rPr>
        <w:rFonts w:eastAsia="Times New Roman" w:cs="Times New Roman"/>
        <w:color w:val="304634"/>
        <w:sz w:val="24"/>
        <w:szCs w:val="24"/>
      </w:rPr>
      <w:t xml:space="preserve">4 </w:t>
    </w:r>
    <w:r>
      <w:rPr>
        <w:rFonts w:eastAsia="Times New Roman" w:cs="Times New Roman"/>
        <w:color w:val="304634"/>
        <w:sz w:val="24"/>
        <w:szCs w:val="24"/>
      </w:rPr>
      <w:t>Wright</w:t>
    </w:r>
    <w:r w:rsidR="00302099" w:rsidRPr="00302099">
      <w:rPr>
        <w:rFonts w:eastAsia="Times New Roman" w:cs="Times New Roman"/>
        <w:color w:val="304634"/>
        <w:sz w:val="24"/>
        <w:szCs w:val="24"/>
      </w:rPr>
      <w:t xml:space="preserve"> Street, Adelaide SA 5000</w:t>
    </w:r>
  </w:p>
  <w:bookmarkEnd w:id="32"/>
  <w:bookmarkEnd w:id="33"/>
  <w:bookmarkEnd w:id="34"/>
  <w:bookmarkEnd w:id="35"/>
  <w:bookmarkEnd w:id="36"/>
  <w:bookmarkEnd w:id="37"/>
  <w:bookmarkEnd w:id="38"/>
  <w:bookmarkEnd w:id="39"/>
  <w:p w14:paraId="3405A178" w14:textId="77777777" w:rsidR="00302099" w:rsidRDefault="00302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BAB"/>
    <w:multiLevelType w:val="multilevel"/>
    <w:tmpl w:val="469C4A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816E1"/>
    <w:multiLevelType w:val="multilevel"/>
    <w:tmpl w:val="6C9C0F80"/>
    <w:lvl w:ilvl="0">
      <w:start w:val="1"/>
      <w:numFmt w:val="decimal"/>
      <w:pStyle w:val="Heading1"/>
      <w:lvlText w:val="%1"/>
      <w:lvlJc w:val="right"/>
      <w:pPr>
        <w:tabs>
          <w:tab w:val="num" w:pos="568"/>
        </w:tabs>
        <w:ind w:left="568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135"/>
        </w:tabs>
        <w:ind w:left="1135" w:hanging="567"/>
      </w:pPr>
      <w:rPr>
        <w:rFonts w:hint="default"/>
        <w:b w:val="0"/>
        <w:i w:val="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tabs>
          <w:tab w:val="num" w:pos="4536"/>
        </w:tabs>
        <w:ind w:left="4536" w:hanging="567"/>
      </w:pPr>
      <w:rPr>
        <w:rFonts w:hint="default"/>
        <w:color w:val="auto"/>
      </w:rPr>
    </w:lvl>
  </w:abstractNum>
  <w:abstractNum w:abstractNumId="2" w15:restartNumberingAfterBreak="0">
    <w:nsid w:val="5FAC177D"/>
    <w:multiLevelType w:val="hybridMultilevel"/>
    <w:tmpl w:val="77E05B5E"/>
    <w:lvl w:ilvl="0" w:tplc="5CA0FD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11BC"/>
    <w:multiLevelType w:val="hybridMultilevel"/>
    <w:tmpl w:val="68F034F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4E3568"/>
    <w:multiLevelType w:val="hybridMultilevel"/>
    <w:tmpl w:val="AD6CB40A"/>
    <w:lvl w:ilvl="0" w:tplc="5CA0FD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2518">
    <w:abstractNumId w:val="4"/>
  </w:num>
  <w:num w:numId="2" w16cid:durableId="1045956188">
    <w:abstractNumId w:val="2"/>
  </w:num>
  <w:num w:numId="3" w16cid:durableId="1408647440">
    <w:abstractNumId w:val="0"/>
  </w:num>
  <w:num w:numId="4" w16cid:durableId="996762606">
    <w:abstractNumId w:val="1"/>
  </w:num>
  <w:num w:numId="5" w16cid:durableId="1832745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B"/>
    <w:rsid w:val="00016BEC"/>
    <w:rsid w:val="00035440"/>
    <w:rsid w:val="00060709"/>
    <w:rsid w:val="00060974"/>
    <w:rsid w:val="000A545B"/>
    <w:rsid w:val="00113E7E"/>
    <w:rsid w:val="001334A1"/>
    <w:rsid w:val="00133CC9"/>
    <w:rsid w:val="001342EE"/>
    <w:rsid w:val="00170A1F"/>
    <w:rsid w:val="001968B4"/>
    <w:rsid w:val="001D1A8C"/>
    <w:rsid w:val="00265EE9"/>
    <w:rsid w:val="002A2CED"/>
    <w:rsid w:val="002A73DE"/>
    <w:rsid w:val="002B25F3"/>
    <w:rsid w:val="002C7658"/>
    <w:rsid w:val="002D152D"/>
    <w:rsid w:val="002E645E"/>
    <w:rsid w:val="002F0366"/>
    <w:rsid w:val="00302099"/>
    <w:rsid w:val="003415E0"/>
    <w:rsid w:val="00341BFF"/>
    <w:rsid w:val="003823A8"/>
    <w:rsid w:val="003C3BC2"/>
    <w:rsid w:val="00433321"/>
    <w:rsid w:val="00450B4E"/>
    <w:rsid w:val="00461BF9"/>
    <w:rsid w:val="004C29CB"/>
    <w:rsid w:val="004E3FDA"/>
    <w:rsid w:val="005445B0"/>
    <w:rsid w:val="00546CDD"/>
    <w:rsid w:val="00566E5B"/>
    <w:rsid w:val="00576A86"/>
    <w:rsid w:val="005B1A5E"/>
    <w:rsid w:val="005D2E29"/>
    <w:rsid w:val="006220EC"/>
    <w:rsid w:val="00622176"/>
    <w:rsid w:val="00667C24"/>
    <w:rsid w:val="006745CC"/>
    <w:rsid w:val="00693069"/>
    <w:rsid w:val="006E70AE"/>
    <w:rsid w:val="0070458D"/>
    <w:rsid w:val="0073417A"/>
    <w:rsid w:val="007700A0"/>
    <w:rsid w:val="00772855"/>
    <w:rsid w:val="00776747"/>
    <w:rsid w:val="00780BF4"/>
    <w:rsid w:val="007B4CE6"/>
    <w:rsid w:val="007F5B7C"/>
    <w:rsid w:val="00807E1B"/>
    <w:rsid w:val="008214CB"/>
    <w:rsid w:val="00842594"/>
    <w:rsid w:val="00851165"/>
    <w:rsid w:val="0086224D"/>
    <w:rsid w:val="00877027"/>
    <w:rsid w:val="00891148"/>
    <w:rsid w:val="008B6000"/>
    <w:rsid w:val="008C3055"/>
    <w:rsid w:val="008F51ED"/>
    <w:rsid w:val="009021D4"/>
    <w:rsid w:val="00975A86"/>
    <w:rsid w:val="00984953"/>
    <w:rsid w:val="009E61E2"/>
    <w:rsid w:val="00A13873"/>
    <w:rsid w:val="00A272FB"/>
    <w:rsid w:val="00A47A1D"/>
    <w:rsid w:val="00A6709B"/>
    <w:rsid w:val="00A70140"/>
    <w:rsid w:val="00AD7020"/>
    <w:rsid w:val="00B076DC"/>
    <w:rsid w:val="00B32AD5"/>
    <w:rsid w:val="00B6723C"/>
    <w:rsid w:val="00BA676F"/>
    <w:rsid w:val="00BB0A32"/>
    <w:rsid w:val="00BE3686"/>
    <w:rsid w:val="00BF208A"/>
    <w:rsid w:val="00C43CF1"/>
    <w:rsid w:val="00C511CC"/>
    <w:rsid w:val="00C51964"/>
    <w:rsid w:val="00C51FD9"/>
    <w:rsid w:val="00C85158"/>
    <w:rsid w:val="00C8615D"/>
    <w:rsid w:val="00C93562"/>
    <w:rsid w:val="00CF1AB7"/>
    <w:rsid w:val="00CF71B8"/>
    <w:rsid w:val="00D2034B"/>
    <w:rsid w:val="00D618A3"/>
    <w:rsid w:val="00D65329"/>
    <w:rsid w:val="00D8027C"/>
    <w:rsid w:val="00DC50F8"/>
    <w:rsid w:val="00DE2C25"/>
    <w:rsid w:val="00E13A1D"/>
    <w:rsid w:val="00E26579"/>
    <w:rsid w:val="00E9611A"/>
    <w:rsid w:val="00EA0DB1"/>
    <w:rsid w:val="00EC1366"/>
    <w:rsid w:val="00ED4983"/>
    <w:rsid w:val="00ED4B25"/>
    <w:rsid w:val="00F1688D"/>
    <w:rsid w:val="00F4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CD7FB"/>
  <w15:chartTrackingRefBased/>
  <w15:docId w15:val="{7589FDDB-0477-4BBF-A038-AE80E67F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1B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qFormat/>
    <w:rsid w:val="00F1688D"/>
    <w:pPr>
      <w:keepNext/>
      <w:numPr>
        <w:numId w:val="4"/>
      </w:numPr>
      <w:spacing w:after="240" w:line="240" w:lineRule="auto"/>
      <w:jc w:val="both"/>
      <w:outlineLvl w:val="0"/>
    </w:pPr>
    <w:rPr>
      <w:rFonts w:ascii="Arial" w:eastAsia="SimSun" w:hAnsi="Arial" w:cs="Arial"/>
      <w:b/>
      <w:bCs/>
      <w:kern w:val="32"/>
      <w:sz w:val="24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qFormat/>
    <w:rsid w:val="00F1688D"/>
    <w:pPr>
      <w:numPr>
        <w:ilvl w:val="1"/>
        <w:numId w:val="4"/>
      </w:numPr>
      <w:spacing w:after="240" w:line="240" w:lineRule="auto"/>
      <w:jc w:val="both"/>
      <w:outlineLvl w:val="1"/>
    </w:pPr>
    <w:rPr>
      <w:rFonts w:ascii="Arial" w:eastAsia="SimSun" w:hAnsi="Arial" w:cs="Arial"/>
      <w:bCs/>
      <w:iCs/>
      <w:sz w:val="20"/>
      <w:szCs w:val="28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F1688D"/>
    <w:pPr>
      <w:numPr>
        <w:ilvl w:val="2"/>
        <w:numId w:val="4"/>
      </w:numPr>
      <w:spacing w:after="240" w:line="240" w:lineRule="auto"/>
      <w:jc w:val="both"/>
      <w:outlineLvl w:val="2"/>
    </w:pPr>
    <w:rPr>
      <w:rFonts w:ascii="Arial" w:eastAsia="SimSun" w:hAnsi="Arial" w:cs="Arial"/>
      <w:bCs/>
      <w:sz w:val="20"/>
      <w:szCs w:val="26"/>
      <w:lang w:val="en-GB" w:eastAsia="zh-CN"/>
    </w:rPr>
  </w:style>
  <w:style w:type="paragraph" w:styleId="Heading4">
    <w:name w:val="heading 4"/>
    <w:basedOn w:val="Normal"/>
    <w:next w:val="Normal"/>
    <w:link w:val="Heading4Char"/>
    <w:qFormat/>
    <w:rsid w:val="00F1688D"/>
    <w:pPr>
      <w:numPr>
        <w:ilvl w:val="3"/>
        <w:numId w:val="4"/>
      </w:numPr>
      <w:spacing w:after="240" w:line="240" w:lineRule="auto"/>
      <w:jc w:val="both"/>
      <w:outlineLvl w:val="3"/>
    </w:pPr>
    <w:rPr>
      <w:rFonts w:ascii="Arial" w:eastAsia="SimSun" w:hAnsi="Arial" w:cs="Times New Roman"/>
      <w:bCs/>
      <w:sz w:val="20"/>
      <w:szCs w:val="28"/>
      <w:lang w:val="en-GB" w:eastAsia="zh-CN"/>
    </w:rPr>
  </w:style>
  <w:style w:type="paragraph" w:styleId="Heading5">
    <w:name w:val="heading 5"/>
    <w:basedOn w:val="Normal"/>
    <w:next w:val="Normal"/>
    <w:link w:val="Heading5Char"/>
    <w:qFormat/>
    <w:rsid w:val="00F1688D"/>
    <w:pPr>
      <w:numPr>
        <w:ilvl w:val="4"/>
        <w:numId w:val="4"/>
      </w:numPr>
      <w:spacing w:after="240" w:line="240" w:lineRule="auto"/>
      <w:jc w:val="both"/>
      <w:outlineLvl w:val="4"/>
    </w:pPr>
    <w:rPr>
      <w:rFonts w:ascii="Arial" w:eastAsia="SimSun" w:hAnsi="Arial" w:cs="Times New Roman"/>
      <w:bCs/>
      <w:iCs/>
      <w:sz w:val="20"/>
      <w:szCs w:val="26"/>
      <w:lang w:val="en-GB" w:eastAsia="zh-CN"/>
    </w:rPr>
  </w:style>
  <w:style w:type="paragraph" w:styleId="Heading6">
    <w:name w:val="heading 6"/>
    <w:basedOn w:val="Normal"/>
    <w:next w:val="Normal"/>
    <w:link w:val="Heading6Char"/>
    <w:qFormat/>
    <w:rsid w:val="00F1688D"/>
    <w:pPr>
      <w:numPr>
        <w:ilvl w:val="5"/>
        <w:numId w:val="4"/>
      </w:numPr>
      <w:spacing w:after="240" w:line="240" w:lineRule="auto"/>
      <w:jc w:val="both"/>
      <w:outlineLvl w:val="5"/>
    </w:pPr>
    <w:rPr>
      <w:rFonts w:ascii="Arial" w:eastAsia="SimSun" w:hAnsi="Arial" w:cs="Times New Roman"/>
      <w:bCs/>
      <w:sz w:val="20"/>
      <w:lang w:val="en-GB" w:eastAsia="zh-CN"/>
    </w:rPr>
  </w:style>
  <w:style w:type="paragraph" w:styleId="Heading7">
    <w:name w:val="heading 7"/>
    <w:basedOn w:val="Normal"/>
    <w:next w:val="Normal"/>
    <w:link w:val="Heading7Char"/>
    <w:qFormat/>
    <w:rsid w:val="00F1688D"/>
    <w:pPr>
      <w:numPr>
        <w:ilvl w:val="6"/>
        <w:numId w:val="4"/>
      </w:numPr>
      <w:spacing w:after="240" w:line="240" w:lineRule="auto"/>
      <w:jc w:val="both"/>
      <w:outlineLvl w:val="6"/>
    </w:pPr>
    <w:rPr>
      <w:rFonts w:ascii="Arial" w:eastAsia="SimSun" w:hAnsi="Arial" w:cs="Times New Roman"/>
      <w:sz w:val="20"/>
      <w:szCs w:val="24"/>
      <w:lang w:val="en-GB" w:eastAsia="zh-CN"/>
    </w:rPr>
  </w:style>
  <w:style w:type="paragraph" w:styleId="Heading8">
    <w:name w:val="heading 8"/>
    <w:basedOn w:val="Normal"/>
    <w:next w:val="Normal"/>
    <w:link w:val="Heading8Char"/>
    <w:qFormat/>
    <w:rsid w:val="00F1688D"/>
    <w:pPr>
      <w:numPr>
        <w:ilvl w:val="7"/>
        <w:numId w:val="4"/>
      </w:numPr>
      <w:spacing w:after="240" w:line="240" w:lineRule="auto"/>
      <w:jc w:val="both"/>
      <w:outlineLvl w:val="7"/>
    </w:pPr>
    <w:rPr>
      <w:rFonts w:ascii="Arial" w:eastAsia="SimSun" w:hAnsi="Arial" w:cs="Times New Roman"/>
      <w:iCs/>
      <w:sz w:val="20"/>
      <w:szCs w:val="24"/>
      <w:lang w:val="en-GB" w:eastAsia="zh-CN"/>
    </w:rPr>
  </w:style>
  <w:style w:type="paragraph" w:styleId="Heading9">
    <w:name w:val="heading 9"/>
    <w:basedOn w:val="Normal"/>
    <w:next w:val="Normal"/>
    <w:link w:val="Heading9Char"/>
    <w:qFormat/>
    <w:rsid w:val="00F1688D"/>
    <w:pPr>
      <w:numPr>
        <w:ilvl w:val="8"/>
        <w:numId w:val="4"/>
      </w:numPr>
      <w:spacing w:after="240" w:line="240" w:lineRule="auto"/>
      <w:jc w:val="both"/>
      <w:outlineLvl w:val="8"/>
    </w:pPr>
    <w:rPr>
      <w:rFonts w:ascii="Arial" w:eastAsia="SimSun" w:hAnsi="Arial" w:cs="Arial"/>
      <w:sz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99"/>
  </w:style>
  <w:style w:type="paragraph" w:styleId="Footer">
    <w:name w:val="footer"/>
    <w:basedOn w:val="Normal"/>
    <w:link w:val="FooterChar"/>
    <w:uiPriority w:val="99"/>
    <w:unhideWhenUsed/>
    <w:rsid w:val="00302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99"/>
  </w:style>
  <w:style w:type="paragraph" w:customStyle="1" w:styleId="AlignLeft">
    <w:name w:val="AlignLeft"/>
    <w:basedOn w:val="Normal"/>
    <w:next w:val="Normal"/>
    <w:uiPriority w:val="99"/>
    <w:rsid w:val="00E9611A"/>
    <w:pPr>
      <w:spacing w:after="0" w:line="240" w:lineRule="auto"/>
    </w:pPr>
    <w:rPr>
      <w:rFonts w:ascii="Arial" w:eastAsia="Times New Roman" w:hAnsi="Arial" w:cs="Arial"/>
      <w:szCs w:val="20"/>
    </w:rPr>
  </w:style>
  <w:style w:type="paragraph" w:customStyle="1" w:styleId="FirmRef">
    <w:name w:val="FirmRef"/>
    <w:basedOn w:val="Normal"/>
    <w:next w:val="Normal"/>
    <w:rsid w:val="00E9611A"/>
    <w:pPr>
      <w:spacing w:after="0" w:line="240" w:lineRule="auto"/>
    </w:pPr>
    <w:rPr>
      <w:rFonts w:ascii="Arial" w:eastAsia="Times New Roman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rsid w:val="00E9611A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rsid w:val="00F1688D"/>
    <w:rPr>
      <w:rFonts w:ascii="Arial" w:eastAsia="SimSun" w:hAnsi="Arial" w:cs="Arial"/>
      <w:b/>
      <w:bCs/>
      <w:kern w:val="32"/>
      <w:sz w:val="24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F1688D"/>
    <w:rPr>
      <w:rFonts w:ascii="Arial" w:eastAsia="SimSun" w:hAnsi="Arial" w:cs="Arial"/>
      <w:bCs/>
      <w:iCs/>
      <w:sz w:val="20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F1688D"/>
    <w:rPr>
      <w:rFonts w:ascii="Arial" w:eastAsia="SimSun" w:hAnsi="Arial" w:cs="Arial"/>
      <w:bCs/>
      <w:sz w:val="20"/>
      <w:szCs w:val="26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F1688D"/>
    <w:rPr>
      <w:rFonts w:ascii="Arial" w:eastAsia="SimSun" w:hAnsi="Arial" w:cs="Times New Roman"/>
      <w:bCs/>
      <w:sz w:val="20"/>
      <w:szCs w:val="28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F1688D"/>
    <w:rPr>
      <w:rFonts w:ascii="Arial" w:eastAsia="SimSun" w:hAnsi="Arial" w:cs="Times New Roman"/>
      <w:bCs/>
      <w:iCs/>
      <w:sz w:val="20"/>
      <w:szCs w:val="26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F1688D"/>
    <w:rPr>
      <w:rFonts w:ascii="Arial" w:eastAsia="SimSun" w:hAnsi="Arial" w:cs="Times New Roman"/>
      <w:bCs/>
      <w:sz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F1688D"/>
    <w:rPr>
      <w:rFonts w:ascii="Arial" w:eastAsia="SimSun" w:hAnsi="Arial" w:cs="Times New Roman"/>
      <w:sz w:val="20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F1688D"/>
    <w:rPr>
      <w:rFonts w:ascii="Arial" w:eastAsia="SimSun" w:hAnsi="Arial" w:cs="Times New Roman"/>
      <w:iCs/>
      <w:sz w:val="20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F1688D"/>
    <w:rPr>
      <w:rFonts w:ascii="Arial" w:eastAsia="SimSun" w:hAnsi="Arial" w:cs="Arial"/>
      <w:sz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688D"/>
    <w:pPr>
      <w:spacing w:after="200" w:line="276" w:lineRule="auto"/>
      <w:ind w:left="720"/>
      <w:contextualSpacing/>
    </w:pPr>
  </w:style>
  <w:style w:type="paragraph" w:customStyle="1" w:styleId="Keepcopyblurb">
    <w:name w:val="Keep copy blurb"/>
    <w:basedOn w:val="Normal"/>
    <w:rsid w:val="00F1688D"/>
    <w:pPr>
      <w:tabs>
        <w:tab w:val="left" w:leader="underscore" w:pos="6237"/>
      </w:tabs>
      <w:spacing w:after="120" w:line="280" w:lineRule="exact"/>
      <w:jc w:val="center"/>
    </w:pPr>
    <w:rPr>
      <w:rFonts w:ascii="Arial" w:eastAsia="Times New Roman" w:hAnsi="Arial" w:cs="Arial"/>
      <w:color w:val="999999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1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3A1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8B60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B6000"/>
    <w:rPr>
      <w:rFonts w:ascii="Open Sans" w:hAnsi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emplates\CPF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99C45-7829-45B2-8503-5CCF01D2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CPFL.dotm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Gunn</dc:creator>
  <cp:keywords/>
  <dc:description/>
  <cp:lastModifiedBy>Lucas Gunn</cp:lastModifiedBy>
  <cp:revision>1</cp:revision>
  <cp:lastPrinted>2023-04-14T07:45:00Z</cp:lastPrinted>
  <dcterms:created xsi:type="dcterms:W3CDTF">2024-03-20T05:36:00Z</dcterms:created>
  <dcterms:modified xsi:type="dcterms:W3CDTF">2024-03-20T05:36:00Z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Pro_TemplateID">
    <vt:i4>1</vt:i4>
  </property>
  <property fmtid="{D5CDD505-2E9C-101B-9397-08002B2CF9AE}" pid="3" name="FilePro_DBName">
    <vt:lpwstr>DB1</vt:lpwstr>
  </property>
</Properties>
</file>